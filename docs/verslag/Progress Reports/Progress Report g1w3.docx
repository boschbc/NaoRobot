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2E0" w:rsidRPr="004B0668" w:rsidRDefault="004B0668" w:rsidP="004B0668">
      <w:pPr>
        <w:pStyle w:val="Title"/>
        <w:rPr>
          <w:lang w:val="en-GB"/>
        </w:rPr>
      </w:pPr>
      <w:r w:rsidRPr="004B0668">
        <w:rPr>
          <w:lang w:val="en-GB"/>
        </w:rPr>
        <w:t xml:space="preserve">Progress Report </w:t>
      </w:r>
      <w:r w:rsidR="003435C6">
        <w:rPr>
          <w:lang w:val="en-GB"/>
        </w:rPr>
        <w:t>/</w:t>
      </w:r>
      <w:r w:rsidRPr="004B0668">
        <w:rPr>
          <w:lang w:val="en-GB"/>
        </w:rPr>
        <w:t xml:space="preserve"> </w:t>
      </w:r>
      <w:r w:rsidR="003435C6">
        <w:rPr>
          <w:lang w:val="en-GB"/>
        </w:rPr>
        <w:t xml:space="preserve">Group 1 / </w:t>
      </w:r>
      <w:r w:rsidRPr="004B0668">
        <w:rPr>
          <w:lang w:val="en-GB"/>
        </w:rPr>
        <w:t>Week 3</w:t>
      </w:r>
    </w:p>
    <w:p w:rsidR="004B0668" w:rsidRDefault="004B0668" w:rsidP="004B0668">
      <w:pPr>
        <w:pStyle w:val="Heading1"/>
        <w:rPr>
          <w:lang w:val="en-GB"/>
        </w:rPr>
      </w:pPr>
      <w:r>
        <w:rPr>
          <w:lang w:val="en-GB"/>
        </w:rPr>
        <w:t>Summary</w:t>
      </w:r>
    </w:p>
    <w:p w:rsidR="004B0668" w:rsidRDefault="004B0668" w:rsidP="004B0668">
      <w:pPr>
        <w:rPr>
          <w:lang w:val="en-GB"/>
        </w:rPr>
      </w:pPr>
      <w:r>
        <w:rPr>
          <w:lang w:val="en-GB"/>
        </w:rPr>
        <w:t>This week revolved around orientation. We have gotten familiar with the assignment, the tools we were given, and each other.</w:t>
      </w:r>
    </w:p>
    <w:p w:rsidR="004B0668" w:rsidRDefault="004B0668" w:rsidP="004B0668">
      <w:pPr>
        <w:pStyle w:val="Heading1"/>
        <w:rPr>
          <w:lang w:val="en-GB"/>
        </w:rPr>
      </w:pPr>
      <w:r>
        <w:rPr>
          <w:lang w:val="en-GB"/>
        </w:rPr>
        <w:t>Accomplishments</w:t>
      </w:r>
    </w:p>
    <w:p w:rsidR="004B0668" w:rsidRDefault="004B0668" w:rsidP="004B0668">
      <w:pPr>
        <w:rPr>
          <w:lang w:val="en-GB"/>
        </w:rPr>
      </w:pPr>
      <w:r>
        <w:rPr>
          <w:lang w:val="en-GB"/>
        </w:rPr>
        <w:t xml:space="preserve">This week’s accomplishments </w:t>
      </w:r>
      <w:r w:rsidR="00D40ED6">
        <w:rPr>
          <w:lang w:val="en-GB"/>
        </w:rPr>
        <w:t>were on four</w:t>
      </w:r>
      <w:r w:rsidR="00EC2D1D">
        <w:rPr>
          <w:lang w:val="en-GB"/>
        </w:rPr>
        <w:t xml:space="preserve"> different fronts: </w:t>
      </w:r>
    </w:p>
    <w:p w:rsidR="00EC2D1D" w:rsidRDefault="00EC2D1D" w:rsidP="00EC2D1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Literature &amp; documentation</w:t>
      </w:r>
    </w:p>
    <w:p w:rsidR="00EC2D1D" w:rsidRDefault="00EC2D1D" w:rsidP="00EC2D1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Practical experimentation</w:t>
      </w:r>
    </w:p>
    <w:p w:rsidR="00EC2D1D" w:rsidRDefault="003435C6" w:rsidP="00EC2D1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Group </w:t>
      </w:r>
      <w:r w:rsidR="00EC2D1D">
        <w:rPr>
          <w:lang w:val="en-GB"/>
        </w:rPr>
        <w:t>process</w:t>
      </w:r>
      <w:r w:rsidR="00D179ED">
        <w:rPr>
          <w:lang w:val="en-GB"/>
        </w:rPr>
        <w:t xml:space="preserve"> &amp; decision making</w:t>
      </w:r>
    </w:p>
    <w:p w:rsidR="00D40ED6" w:rsidRDefault="00D40ED6" w:rsidP="00EC2D1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Product vision report</w:t>
      </w:r>
    </w:p>
    <w:p w:rsidR="00EC2D1D" w:rsidRDefault="00EC2D1D" w:rsidP="00EC2D1D">
      <w:pPr>
        <w:pStyle w:val="Heading2"/>
        <w:rPr>
          <w:lang w:val="en-GB"/>
        </w:rPr>
      </w:pPr>
      <w:r>
        <w:rPr>
          <w:lang w:val="en-GB"/>
        </w:rPr>
        <w:t>Literature &amp; Documentation</w:t>
      </w:r>
    </w:p>
    <w:p w:rsidR="00EC2D1D" w:rsidRDefault="00EC2D1D" w:rsidP="00EC2D1D">
      <w:pPr>
        <w:rPr>
          <w:lang w:val="en-GB"/>
        </w:rPr>
      </w:pPr>
      <w:r>
        <w:rPr>
          <w:lang w:val="en-GB"/>
        </w:rPr>
        <w:t>Each group member has read the project’s manual, Nao’s documentation, source-code  and other related documents given by the student-a</w:t>
      </w:r>
      <w:r w:rsidR="00D107A0">
        <w:rPr>
          <w:lang w:val="en-GB"/>
        </w:rPr>
        <w:t>ssistants and instructor</w:t>
      </w:r>
      <w:r>
        <w:rPr>
          <w:lang w:val="en-GB"/>
        </w:rPr>
        <w:t xml:space="preserve">s. </w:t>
      </w:r>
    </w:p>
    <w:p w:rsidR="00EC2D1D" w:rsidRDefault="00EC2D1D" w:rsidP="00EC2D1D">
      <w:pPr>
        <w:rPr>
          <w:lang w:val="en-GB"/>
        </w:rPr>
      </w:pPr>
      <w:r>
        <w:rPr>
          <w:lang w:val="en-GB"/>
        </w:rPr>
        <w:t>The group now has an initial understanding of what is to be done and some ideas regarding ways to do it.</w:t>
      </w:r>
    </w:p>
    <w:p w:rsidR="00EC2D1D" w:rsidRDefault="00EC2D1D" w:rsidP="00EC2D1D">
      <w:pPr>
        <w:pStyle w:val="Heading2"/>
        <w:rPr>
          <w:lang w:val="en-GB"/>
        </w:rPr>
      </w:pPr>
      <w:r>
        <w:rPr>
          <w:lang w:val="en-GB"/>
        </w:rPr>
        <w:t>Practical Experimentation</w:t>
      </w:r>
    </w:p>
    <w:p w:rsidR="00EC2D1D" w:rsidRDefault="00EC2D1D" w:rsidP="00EC2D1D">
      <w:pPr>
        <w:rPr>
          <w:lang w:val="en-GB"/>
        </w:rPr>
      </w:pPr>
      <w:r>
        <w:rPr>
          <w:lang w:val="en-GB"/>
        </w:rPr>
        <w:t>Programming the Nao can be done in multiple ways. Some short sample-scripts were made in different programming languages (Python, Java , C++) for demonstration purposes. The scripts were run successfully in all three languages</w:t>
      </w:r>
      <w:r w:rsidR="001266AF">
        <w:rPr>
          <w:lang w:val="en-GB"/>
        </w:rPr>
        <w:t>, both in the simulation environment (Webots) and in practice</w:t>
      </w:r>
      <w:r>
        <w:rPr>
          <w:lang w:val="en-GB"/>
        </w:rPr>
        <w:t xml:space="preserve">.  </w:t>
      </w:r>
    </w:p>
    <w:p w:rsidR="003435C6" w:rsidRDefault="003435C6" w:rsidP="00EC2D1D">
      <w:pPr>
        <w:rPr>
          <w:lang w:val="en-GB"/>
        </w:rPr>
      </w:pPr>
      <w:r>
        <w:rPr>
          <w:lang w:val="en-GB"/>
        </w:rPr>
        <w:t>The group has now experienced the general API and structure of the Nao architecture and related libraries.</w:t>
      </w:r>
    </w:p>
    <w:p w:rsidR="00EC2D1D" w:rsidRDefault="003435C6" w:rsidP="003435C6">
      <w:pPr>
        <w:pStyle w:val="Heading2"/>
        <w:rPr>
          <w:lang w:val="en-GB"/>
        </w:rPr>
      </w:pPr>
      <w:r>
        <w:rPr>
          <w:lang w:val="en-GB"/>
        </w:rPr>
        <w:t>Group Process</w:t>
      </w:r>
      <w:r w:rsidR="00D179ED">
        <w:rPr>
          <w:lang w:val="en-GB"/>
        </w:rPr>
        <w:t xml:space="preserve"> &amp; Decision Making</w:t>
      </w:r>
      <w:r w:rsidR="00EC2D1D">
        <w:rPr>
          <w:lang w:val="en-GB"/>
        </w:rPr>
        <w:t xml:space="preserve"> </w:t>
      </w:r>
    </w:p>
    <w:p w:rsidR="00D40ED6" w:rsidRDefault="003435C6" w:rsidP="003435C6">
      <w:pPr>
        <w:rPr>
          <w:lang w:val="en-GB"/>
        </w:rPr>
      </w:pPr>
      <w:r>
        <w:rPr>
          <w:lang w:val="en-GB"/>
        </w:rPr>
        <w:t xml:space="preserve">During this week’s sessions the group held a </w:t>
      </w:r>
      <w:bookmarkStart w:id="0" w:name="_GoBack"/>
      <w:bookmarkEnd w:id="0"/>
      <w:r>
        <w:rPr>
          <w:lang w:val="en-GB"/>
        </w:rPr>
        <w:t xml:space="preserve">couple of formal meetings. The most important decision made was to use C++ in our implementation. Other candidates were: C#, Python and Java. </w:t>
      </w:r>
    </w:p>
    <w:p w:rsidR="00D40ED6" w:rsidRDefault="003435C6" w:rsidP="003435C6">
      <w:pPr>
        <w:rPr>
          <w:lang w:val="en-GB"/>
        </w:rPr>
      </w:pPr>
      <w:r>
        <w:rPr>
          <w:lang w:val="en-GB"/>
        </w:rPr>
        <w:t xml:space="preserve">C# and Java were dropped due to some group-member’s bad experiences with those languages in the past. Python was rejected </w:t>
      </w:r>
      <w:r w:rsidR="00B842A9">
        <w:rPr>
          <w:lang w:val="en-GB"/>
        </w:rPr>
        <w:t xml:space="preserve">because the </w:t>
      </w:r>
      <w:r w:rsidR="00B9066E">
        <w:rPr>
          <w:lang w:val="en-GB"/>
        </w:rPr>
        <w:t>instructor did not want to use P</w:t>
      </w:r>
      <w:r w:rsidR="00B842A9">
        <w:rPr>
          <w:lang w:val="en-GB"/>
        </w:rPr>
        <w:t>ython for future projects.</w:t>
      </w:r>
    </w:p>
    <w:p w:rsidR="001266AF" w:rsidRDefault="001266AF" w:rsidP="003435C6">
      <w:pPr>
        <w:rPr>
          <w:lang w:val="en-GB"/>
        </w:rPr>
      </w:pPr>
      <w:r>
        <w:rPr>
          <w:lang w:val="en-GB"/>
        </w:rPr>
        <w:t xml:space="preserve">The group has also started making use of </w:t>
      </w:r>
      <w:proofErr w:type="spellStart"/>
      <w:r>
        <w:rPr>
          <w:lang w:val="en-GB"/>
        </w:rPr>
        <w:t>PlanBox</w:t>
      </w:r>
      <w:proofErr w:type="spellEnd"/>
      <w:r>
        <w:rPr>
          <w:lang w:val="en-GB"/>
        </w:rPr>
        <w:t>.</w:t>
      </w:r>
    </w:p>
    <w:p w:rsidR="00D40ED6" w:rsidRDefault="00D40ED6" w:rsidP="00D40ED6">
      <w:pPr>
        <w:pStyle w:val="Heading2"/>
        <w:rPr>
          <w:lang w:val="en-GB"/>
        </w:rPr>
      </w:pPr>
      <w:r>
        <w:rPr>
          <w:lang w:val="en-GB"/>
        </w:rPr>
        <w:t>Product Vision Report</w:t>
      </w:r>
    </w:p>
    <w:p w:rsidR="00D40ED6" w:rsidRPr="00D40ED6" w:rsidRDefault="00D40ED6" w:rsidP="00D40ED6">
      <w:pPr>
        <w:rPr>
          <w:lang w:val="en-GB"/>
        </w:rPr>
      </w:pPr>
      <w:r>
        <w:rPr>
          <w:lang w:val="en-GB"/>
        </w:rPr>
        <w:t xml:space="preserve">Work on the draft version of the initial report has begun. </w:t>
      </w:r>
      <w:r w:rsidR="001266AF">
        <w:rPr>
          <w:lang w:val="en-GB"/>
        </w:rPr>
        <w:t xml:space="preserve">The vision, high-level backlog (including </w:t>
      </w:r>
      <w:r w:rsidR="00B9066E">
        <w:rPr>
          <w:lang w:val="en-GB"/>
        </w:rPr>
        <w:t xml:space="preserve">the </w:t>
      </w:r>
      <w:r w:rsidR="001266AF">
        <w:rPr>
          <w:lang w:val="en-GB"/>
        </w:rPr>
        <w:t>product’s epics) and the roadmap have been written. Work on the remainder of the report is on-going and expected to be done by next week’s Wednesday’s session.</w:t>
      </w:r>
    </w:p>
    <w:sectPr w:rsidR="00D40ED6" w:rsidRPr="00D40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E1DD7"/>
    <w:multiLevelType w:val="hybridMultilevel"/>
    <w:tmpl w:val="E604B1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F4227"/>
    <w:multiLevelType w:val="hybridMultilevel"/>
    <w:tmpl w:val="4D5AE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668"/>
    <w:rsid w:val="001266AF"/>
    <w:rsid w:val="003435C6"/>
    <w:rsid w:val="004B0668"/>
    <w:rsid w:val="006840AD"/>
    <w:rsid w:val="00864C9C"/>
    <w:rsid w:val="00924527"/>
    <w:rsid w:val="00A335B4"/>
    <w:rsid w:val="00B842A9"/>
    <w:rsid w:val="00B9066E"/>
    <w:rsid w:val="00D107A0"/>
    <w:rsid w:val="00D179ED"/>
    <w:rsid w:val="00D40ED6"/>
    <w:rsid w:val="00EC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6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06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6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B0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06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2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6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06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6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B0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06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75ADF754</Template>
  <TotalTime>46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Raoul Harel</dc:creator>
  <cp:lastModifiedBy>Raoul Harel</cp:lastModifiedBy>
  <cp:revision>8</cp:revision>
  <dcterms:created xsi:type="dcterms:W3CDTF">2013-03-01T13:13:00Z</dcterms:created>
  <dcterms:modified xsi:type="dcterms:W3CDTF">2013-03-01T15:44:00Z</dcterms:modified>
</cp:coreProperties>
</file>